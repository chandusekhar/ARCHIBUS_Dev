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BF" w:rsidRPr="00E75F3E" w:rsidRDefault="00085FF5" w:rsidP="00E75F3E">
      <w:pPr>
        <w:rPr>
          <w:rFonts w:eastAsia="Times New Roman"/>
        </w:rPr>
      </w:pPr>
      <w:r w:rsidRPr="00085FF5"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00pt;margin-top:205.7pt;width:46.25pt;height:20.15pt;z-index:17" filled="f" stroked="f">
            <v:textbox style="mso-next-textbox:#_x0000_s1026">
              <w:txbxContent>
                <w:p w:rsidR="002A1ABF" w:rsidRPr="00055BA4" w:rsidRDefault="00085FF5" w:rsidP="00B46528">
                  <w:pPr>
                    <w:ind w:left="0"/>
                    <w:jc w:val="center"/>
                    <w:rPr>
                      <w:b/>
                    </w:rPr>
                  </w:pPr>
                  <w:fldSimple w:instr=" MERGEFIELD  HAZARDOUS_GENERATOR_NAME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</w:t>
                    </w:r>
                    <w:r w:rsidR="002A1ABF" w:rsidRPr="00055BA4">
                      <w:rPr>
                        <w:b/>
                        <w:noProof/>
                      </w:rPr>
                      <w:t>S_GENERATOR_NAME»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27" type="#_x0000_t202" style="position:absolute;left:0;text-align:left;margin-left:302.25pt;margin-top:246.1pt;width:72.7pt;height:22.6pt;z-index:20" filled="f" stroked="f">
            <v:textbox style="mso-next-textbox:#_x0000_s1027">
              <w:txbxContent>
                <w:p w:rsidR="002A1ABF" w:rsidRPr="00FD5E4D" w:rsidRDefault="00085FF5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fldSimple w:instr=" MERGEFIELD  HAZARDOUS_GENERATOR_STATE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«HAZARDOUS_GENERATOR_STATE»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28" type="#_x0000_t202" style="position:absolute;left:0;text-align:left;margin-left:103.45pt;margin-top:247.8pt;width:42.8pt;height:17.85pt;z-index:19" filled="f" stroked="f">
            <v:textbox style="mso-next-textbox:#_x0000_s1028">
              <w:txbxContent>
                <w:p w:rsidR="002A1ABF" w:rsidRPr="00FD5E4D" w:rsidRDefault="00085FF5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fldSimple w:instr=" MERGEFIELD  HAZARDOUS_GENERATOR_CITY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«HAZARDOUS_GENERATOR_CITY»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29" type="#_x0000_t202" style="position:absolute;left:0;text-align:left;margin-left:98.2pt;margin-top:228.25pt;width:67.55pt;height:19.55pt;z-index:18" filled="f" stroked="f">
            <v:textbox style="mso-next-textbox:#_x0000_s1029">
              <w:txbxContent>
                <w:p w:rsidR="002A1ABF" w:rsidRPr="00FD5E4D" w:rsidRDefault="00085FF5" w:rsidP="00B46528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fldSimple w:instr=" MERGEFIELD  HAZARDOUS_GENERATOR_ADDRESS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«HAZARDOUS_GENERATOR_ADDRESS»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0" type="#_x0000_t202" style="position:absolute;left:0;text-align:left;margin-left:87.75pt;margin-top:273.8pt;width:68.25pt;height:33.55pt;z-index:22" filled="f" stroked="f">
            <v:textbox style="mso-next-textbox:#_x0000_s1030">
              <w:txbxContent>
                <w:p w:rsidR="002A1ABF" w:rsidRPr="00FD5E4D" w:rsidRDefault="00085FF5" w:rsidP="00B46528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fldSimple w:instr=" MERGEFIELD  HAZARDOUS_EPA_ID_NO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«HAZARDOUS_EPA_ID_NO»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1" type="#_x0000_t202" style="position:absolute;left:0;text-align:left;margin-left:279.6pt;margin-top:273.8pt;width:71.4pt;height:33.55pt;z-index:23" filled="f" stroked="f">
            <v:textbox style="mso-next-textbox:#_x0000_s1031">
              <w:txbxContent>
                <w:p w:rsidR="002A1ABF" w:rsidRPr="00FD5E4D" w:rsidRDefault="00085FF5" w:rsidP="00B46528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fldSimple w:instr=" MERGEFIELD  HAZARDOUS_EPA_WASTE_NO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«HAZARDOUS_EPA_WASTE_NO»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2" type="#_x0000_t202" style="position:absolute;left:0;text-align:left;margin-left:112pt;margin-top:310.75pt;width:92.75pt;height:34pt;z-index:24" filled="f" stroked="f">
            <v:textbox style="mso-next-textbox:#_x0000_s1032">
              <w:txbxContent>
                <w:p w:rsidR="002A1ABF" w:rsidRPr="00FD5E4D" w:rsidRDefault="00085FF5">
                  <w:pPr>
                    <w:ind w:left="0"/>
                    <w:rPr>
                      <w:b/>
                      <w:sz w:val="16"/>
                      <w:szCs w:val="16"/>
                    </w:rPr>
                  </w:pPr>
                  <w:fldSimple w:instr=" MERGEFIELD  HAZARDOUS_START_DATE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«HAZARDOUS_START_DATE»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3" type="#_x0000_t202" style="position:absolute;left:0;text-align:left;margin-left:301.85pt;margin-top:310.75pt;width:88.15pt;height:34pt;z-index:25" filled="f" stroked="f">
            <v:textbox style="mso-next-textbox:#_x0000_s1033">
              <w:txbxContent>
                <w:p w:rsidR="002A1ABF" w:rsidRPr="00FD5E4D" w:rsidRDefault="00085FF5" w:rsidP="00B46528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fldSimple w:instr=" MERGEFIELD  HAZARDOUS_MANIFEST_NO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«HAZARDOUS_MANIFEST_NO»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" o:spid="_x0000_s1034" type="#_x0000_t75" alt="cid:image002.png@01CC0B3D.237F2EF0" style="position:absolute;left:0;text-align:left;margin-left:48.75pt;margin-top:-1.2pt;width:474.05pt;height:475.8pt;z-index:-1;visibility:visible">
            <v:imagedata r:id="rId7" o:title=""/>
          </v:shape>
        </w:pict>
      </w:r>
      <w:r w:rsidRPr="00085FF5">
        <w:rPr>
          <w:noProof/>
          <w:lang w:eastAsia="zh-CN"/>
        </w:rPr>
        <w:pict>
          <v:shape id="_x0000_s1035" type="#_x0000_t202" style="position:absolute;left:0;text-align:left;margin-left:156pt;margin-top:223.2pt;width:301.85pt;height:31.6pt;z-index:2" filled="f" fillcolor="#f7d417" strokecolor="#f7d417">
            <v:textbox style="mso-next-textbox:#_x0000_s1035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Address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«Address»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6" type="#_x0000_t202" style="position:absolute;left:0;text-align:left;margin-left:373.95pt;margin-top:299.2pt;width:91pt;height:34pt;z-index:9" filled="f" fillcolor="#f7d417" stroked="f" strokecolor="#f7d417">
            <v:textbox style="mso-next-textbox:#_x0000_s1036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trackingNo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«trackingNo»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7" type="#_x0000_t202" style="position:absolute;left:0;text-align:left;margin-left:118.8pt;margin-top:95.9pt;width:316.2pt;height:35.1pt;z-index:14" filled="f" stroked="f">
            <v:textbox style="mso-next-textbox:#_x0000_s1037">
              <w:txbxContent>
                <w:p w:rsidR="002A1ABF" w:rsidRPr="00064B90" w:rsidRDefault="00085FF5" w:rsidP="00062079">
                  <w:pPr>
                    <w:ind w:left="0"/>
                    <w:jc w:val="center"/>
                    <w:rPr>
                      <w:b/>
                      <w:sz w:val="28"/>
                      <w:szCs w:val="28"/>
                    </w:rPr>
                  </w:pPr>
                  <w:fldSimple w:instr=" MERGEFIELD  HAZARDOUS_TITLE_2  \* MERGEFORMAT ">
                    <w:r w:rsidR="002A1ABF" w:rsidRPr="00064B90">
                      <w:rPr>
                        <w:b/>
                        <w:noProof/>
                        <w:sz w:val="28"/>
                        <w:szCs w:val="28"/>
                      </w:rPr>
                      <w:t>«HAZARDOUS_TITLE_2»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8" type="#_x0000_t202" style="position:absolute;left:0;text-align:left;margin-left:107.85pt;margin-top:131pt;width:340.45pt;height:51.1pt;z-index:15" filled="f" stroked="f">
            <v:textbox style="mso-next-textbox:#_x0000_s1038">
              <w:txbxContent>
                <w:p w:rsidR="002A1ABF" w:rsidRPr="00633D67" w:rsidRDefault="00085FF5" w:rsidP="009B278A">
                  <w:pPr>
                    <w:ind w:left="0"/>
                    <w:jc w:val="center"/>
                    <w:rPr>
                      <w:b/>
                    </w:rPr>
                  </w:pPr>
                  <w:fldSimple w:instr=" MERGEFIELD  HAZARDOUS_TITLE_3  \* MERGEFORMAT ">
                    <w:r w:rsidR="002A1ABF" w:rsidRPr="00633D67">
                      <w:rPr>
                        <w:b/>
                        <w:noProof/>
                      </w:rPr>
                      <w:t>«HAZARDOUS_TITLE_3»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39" type="#_x0000_t202" style="position:absolute;left:0;text-align:left;margin-left:91.55pt;margin-top:185.75pt;width:302.55pt;height:21.9pt;z-index:16" filled="f" stroked="f">
            <v:textbox style="mso-next-textbox:#_x0000_s1039">
              <w:txbxContent>
                <w:p w:rsidR="002A1ABF" w:rsidRPr="00E54498" w:rsidRDefault="00085FF5" w:rsidP="001A6FCF">
                  <w:pPr>
                    <w:ind w:left="0"/>
                    <w:rPr>
                      <w:b/>
                      <w:sz w:val="22"/>
                      <w:szCs w:val="22"/>
                    </w:rPr>
                  </w:pPr>
                  <w:fldSimple w:instr=" MERGEFIELD  HAZARDOUS_GENERATOR_TITLE  \* MERGEFORMAT ">
                    <w:r w:rsidR="002A1ABF" w:rsidRPr="00E54498">
                      <w:rPr>
                        <w:b/>
                        <w:noProof/>
                        <w:sz w:val="22"/>
                        <w:szCs w:val="22"/>
                      </w:rPr>
                      <w:t>«HAZARDOUS_GENERATOR_TITLE»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0" type="#_x0000_t202" style="position:absolute;left:0;text-align:left;margin-left:381.3pt;margin-top:247.8pt;width:35.15pt;height:22.6pt;z-index:21" filled="f" stroked="f">
            <v:textbox style="mso-next-textbox:#_x0000_s1040">
              <w:txbxContent>
                <w:p w:rsidR="002A1ABF" w:rsidRPr="00FD5E4D" w:rsidRDefault="00085FF5" w:rsidP="00B46528">
                  <w:pPr>
                    <w:ind w:left="0"/>
                    <w:jc w:val="center"/>
                    <w:rPr>
                      <w:b/>
                      <w:sz w:val="16"/>
                      <w:szCs w:val="16"/>
                    </w:rPr>
                  </w:pPr>
                  <w:fldSimple w:instr=" MERGEFIELD  HAZARDOUS_GENERATOR_ZIP  \* MERGEFORMAT ">
                    <w:r w:rsidR="002A1ABF" w:rsidRPr="00FD5E4D">
                      <w:rPr>
                        <w:b/>
                        <w:noProof/>
                        <w:sz w:val="16"/>
                        <w:szCs w:val="16"/>
                      </w:rPr>
                      <w:t>«HAZARDOUS_GENERATOR_ZIP»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1" type="#_x0000_t202" style="position:absolute;left:0;text-align:left;margin-left:142.4pt;margin-top:392.1pt;width:285.7pt;height:28.8pt;z-index:26" filled="f" stroked="f">
            <v:textbox style="mso-next-textbox:#_x0000_s1041">
              <w:txbxContent>
                <w:p w:rsidR="002A1ABF" w:rsidRPr="00186C26" w:rsidRDefault="00085FF5" w:rsidP="00550B1A">
                  <w:pPr>
                    <w:ind w:left="0"/>
                    <w:jc w:val="center"/>
                    <w:rPr>
                      <w:b/>
                      <w:color w:val="FF0000"/>
                      <w:sz w:val="40"/>
                      <w:szCs w:val="40"/>
                    </w:rPr>
                  </w:pPr>
                  <w:fldSimple w:instr=" MERGEFIELD  HAZARDOUS_CAUTION_TITLE  \* MERGEFORMAT ">
                    <w:r w:rsidR="002A1ABF" w:rsidRPr="00186C26">
                      <w:rPr>
                        <w:b/>
                        <w:noProof/>
                        <w:color w:val="FF0000"/>
                        <w:sz w:val="40"/>
                        <w:szCs w:val="40"/>
                      </w:rPr>
                      <w:t>«HAZARDOUS_CAUTION_TITLE»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2" type="#_x0000_t202" style="position:absolute;left:0;text-align:left;margin-left:79.05pt;margin-top:48.65pt;width:404.35pt;height:50.7pt;z-index:13" filled="f" stroked="f">
            <v:textbox style="mso-next-textbox:#_x0000_s1042">
              <w:txbxContent>
                <w:p w:rsidR="002A1ABF" w:rsidRPr="00064B90" w:rsidRDefault="00085FF5" w:rsidP="00062079">
                  <w:pPr>
                    <w:ind w:left="0"/>
                    <w:jc w:val="center"/>
                    <w:rPr>
                      <w:b/>
                      <w:color w:val="FF0000"/>
                      <w:sz w:val="72"/>
                      <w:szCs w:val="72"/>
                    </w:rPr>
                  </w:pPr>
                  <w:fldSimple w:instr=" MERGEFIELD  HAZARDOUS_TITLE_1  \* MERGEFORMAT ">
                    <w:r w:rsidR="002A1ABF" w:rsidRPr="00064B90">
                      <w:rPr>
                        <w:b/>
                        <w:noProof/>
                        <w:color w:val="FF0000"/>
                        <w:sz w:val="72"/>
                        <w:szCs w:val="72"/>
                      </w:rPr>
                      <w:t>«HAZARDOUS_TITLE_1»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3" type="#_x0000_t202" style="position:absolute;left:0;text-align:left;margin-left:130.9pt;margin-top:337.2pt;width:297.2pt;height:17.3pt;z-index:10" filled="f" fillcolor="#f7d417" stroked="f" strokecolor="#f7d417">
            <v:textbox style="mso-next-textbox:#_x0000_s1043">
              <w:txbxContent>
                <w:p w:rsidR="002A1ABF" w:rsidRDefault="00085FF5" w:rsidP="0058145C">
                  <w:pPr>
                    <w:ind w:left="0"/>
                    <w:jc w:val="center"/>
                  </w:pPr>
                  <w:fldSimple w:instr=" MERGEFIELD  ShipingName  \* MERGEFORMAT ">
                    <w:r w:rsidR="002A1ABF">
                      <w:rPr>
                        <w:noProof/>
                      </w:rPr>
                      <w:t>«ShipingName»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4" type="#_x0000_t202" style="position:absolute;left:0;text-align:left;margin-left:121.65pt;margin-top:354.5pt;width:313.35pt;height:17.25pt;z-index:11" filled="f" fillcolor="#f7d417" stroked="f" strokecolor="#f7d417">
            <v:textbox style="mso-next-textbox:#_x0000_s1044">
              <w:txbxContent>
                <w:p w:rsidR="002A1ABF" w:rsidRDefault="00085FF5" w:rsidP="0058145C">
                  <w:pPr>
                    <w:ind w:left="0"/>
                    <w:jc w:val="center"/>
                  </w:pPr>
                  <w:fldSimple w:instr=" MERGEFIELD  TranspClassification  \* MERGEFORMAT ">
                    <w:r w:rsidR="002A1ABF">
                      <w:rPr>
                        <w:noProof/>
                      </w:rPr>
                      <w:t>«TranspClassification»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5" type="#_x0000_t202" style="position:absolute;left:0;text-align:left;margin-left:115.9pt;margin-top:371.75pt;width:323.15pt;height:15.6pt;z-index:12" filled="f" stroked="f">
            <v:textbox style="mso-next-textbox:#_x0000_s1045">
              <w:txbxContent>
                <w:p w:rsidR="002A1ABF" w:rsidRDefault="00085FF5" w:rsidP="00DB76ED">
                  <w:pPr>
                    <w:ind w:left="0"/>
                    <w:jc w:val="center"/>
                  </w:pPr>
                  <w:fldSimple w:instr=" MERGEFIELD  isSolidOrLiquid  \* MERGEFORMAT ">
                    <w:r w:rsidR="002A1ABF">
                      <w:rPr>
                        <w:noProof/>
                      </w:rPr>
                      <w:t>«isSolidOrLiquid»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6" type="#_x0000_t202" style="position:absolute;left:0;text-align:left;margin-left:143.55pt;margin-top:276.2pt;width:120.95pt;height:19.55pt;z-index:6" filled="f" fillcolor="#f7d417" stroked="f" strokecolor="#f7d417">
            <v:textbox style="mso-next-textbox:#_x0000_s1046">
              <w:txbxContent>
                <w:p w:rsidR="002A1ABF" w:rsidRPr="00FD5E4D" w:rsidRDefault="00085FF5" w:rsidP="005F0300">
                  <w:pPr>
                    <w:ind w:left="0"/>
                    <w:rPr>
                      <w:sz w:val="16"/>
                      <w:szCs w:val="16"/>
                      <w:lang w:eastAsia="zh-CN"/>
                    </w:rPr>
                  </w:pPr>
                  <w:fldSimple w:instr=" MERGEFIELD  idNo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«idNo»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7" type="#_x0000_t202" style="position:absolute;left:0;text-align:left;margin-left:409.1pt;margin-top:247.8pt;width:48.95pt;height:17.3pt;z-index:5" filled="f" fillcolor="#f7d417" stroked="f" strokecolor="#f7d417">
            <v:textbox style="mso-next-textbox:#_x0000_s1047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Zip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«Zip»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8" type="#_x0000_t202" style="position:absolute;left:0;text-align:left;margin-left:345.7pt;margin-top:247.8pt;width:39.2pt;height:17.3pt;z-index:4" filled="f" fillcolor="#f7d417" stroked="f" strokecolor="#f7d417">
            <v:textbox style="mso-next-textbox:#_x0000_s1048">
              <w:txbxContent>
                <w:p w:rsidR="002A1ABF" w:rsidRPr="00FD5E4D" w:rsidRDefault="00085FF5" w:rsidP="005F0300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State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«State»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49" type="#_x0000_t202" style="position:absolute;left:0;text-align:left;margin-left:335.95pt;margin-top:276.2pt;width:115.75pt;height:19.55pt;z-index:7" filled="f" fillcolor="#f7d417" strokecolor="#f7d417">
            <v:textbox style="mso-next-textbox:#_x0000_s1049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  <w:lang w:eastAsia="zh-CN"/>
                    </w:rPr>
                  </w:pPr>
                  <w:fldSimple w:instr=" MERGEFIELD  wasteNo  \* MERGEFORMAT ">
                    <w:r w:rsidR="002A1ABF" w:rsidRPr="00FD5E4D">
                      <w:rPr>
                        <w:noProof/>
                        <w:sz w:val="16"/>
                        <w:szCs w:val="16"/>
                        <w:lang w:eastAsia="zh-CN"/>
                      </w:rPr>
                      <w:t>«wasteNo»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50" type="#_x0000_t202" style="position:absolute;left:0;text-align:left;margin-left:189.05pt;margin-top:307.85pt;width:104.85pt;height:25.35pt;z-index:8" filled="f" fillcolor="#f7d417" stroked="f" strokecolor="#f7d417">
            <v:textbox style="mso-next-textbox:#_x0000_s1050">
              <w:txbxContent>
                <w:p w:rsidR="002A1ABF" w:rsidRPr="00FD5E4D" w:rsidRDefault="00085FF5" w:rsidP="005F0300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startDate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«startDate»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51" type="#_x0000_t202" style="position:absolute;left:0;text-align:left;margin-left:137.8pt;margin-top:247.8pt;width:156.1pt;height:17.3pt;z-index:3" filled="f" fillcolor="#f7d417" stroked="f" strokecolor="#f7d417">
            <v:textbox style="mso-next-textbox:#_x0000_s1051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</w:rPr>
                  </w:pPr>
                  <w:fldSimple w:instr=" MERGEFIELD  City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«City»</w:t>
                    </w:r>
                  </w:fldSimple>
                </w:p>
              </w:txbxContent>
            </v:textbox>
          </v:shape>
        </w:pict>
      </w:r>
      <w:r w:rsidRPr="00085FF5">
        <w:rPr>
          <w:noProof/>
          <w:lang w:eastAsia="zh-CN"/>
        </w:rPr>
        <w:pict>
          <v:shape id="_x0000_s1052" type="#_x0000_t202" style="position:absolute;left:0;text-align:left;margin-left:143.55pt;margin-top:204.6pt;width:300.7pt;height:20.15pt;z-index:1" filled="f" fillcolor="#f7d417" stroked="f" strokecolor="#f7d417">
            <v:fill opacity="64881f"/>
            <v:textbox style="mso-next-textbox:#_x0000_s1052">
              <w:txbxContent>
                <w:p w:rsidR="002A1ABF" w:rsidRPr="00FD5E4D" w:rsidRDefault="00085FF5">
                  <w:pPr>
                    <w:ind w:left="0"/>
                    <w:rPr>
                      <w:sz w:val="16"/>
                      <w:szCs w:val="16"/>
                      <w:lang w:eastAsia="zh-CN"/>
                    </w:rPr>
                  </w:pPr>
                  <w:fldSimple w:instr=" MERGEFIELD  Name  \* MERGEFORMAT ">
                    <w:r w:rsidR="002A1ABF" w:rsidRPr="00FD5E4D">
                      <w:rPr>
                        <w:noProof/>
                        <w:sz w:val="16"/>
                        <w:szCs w:val="16"/>
                      </w:rPr>
                      <w:t>«Name»</w:t>
                    </w:r>
                  </w:fldSimple>
                </w:p>
              </w:txbxContent>
            </v:textbox>
          </v:shape>
        </w:pict>
      </w:r>
    </w:p>
    <w:sectPr w:rsidR="002A1ABF" w:rsidRPr="00E75F3E" w:rsidSect="00F25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65" w:right="1800" w:bottom="1440" w:left="965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EDA" w:rsidRDefault="00C90EDA" w:rsidP="00950E1E">
      <w:r>
        <w:separator/>
      </w:r>
    </w:p>
  </w:endnote>
  <w:endnote w:type="continuationSeparator" w:id="0">
    <w:p w:rsidR="00C90EDA" w:rsidRDefault="00C90EDA" w:rsidP="00950E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EDA" w:rsidRDefault="00C90EDA" w:rsidP="00950E1E">
      <w:r>
        <w:separator/>
      </w:r>
    </w:p>
  </w:footnote>
  <w:footnote w:type="continuationSeparator" w:id="0">
    <w:p w:rsidR="00C90EDA" w:rsidRDefault="00C90EDA" w:rsidP="00950E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 w:rsidP="005D412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ABF" w:rsidRDefault="002A1A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6C8F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D68AA0C"/>
    <w:lvl w:ilvl="0">
      <w:start w:val="1"/>
      <w:numFmt w:val="decimal"/>
      <w:pStyle w:val="ListBullet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C0C02F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1ADA5D8A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2B1C1D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F56B1C4"/>
    <w:lvl w:ilvl="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1F0CABC"/>
    <w:lvl w:ilvl="0">
      <w:start w:val="1"/>
      <w:numFmt w:val="bullet"/>
      <w:pStyle w:val="ListNumber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B40C3E"/>
    <w:lvl w:ilvl="0">
      <w:start w:val="1"/>
      <w:numFmt w:val="bullet"/>
      <w:pStyle w:val="ListNumbe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21C1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18F4C3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9"/>
  </w:num>
  <w:num w:numId="23">
    <w:abstractNumId w:val="8"/>
  </w:num>
  <w:num w:numId="24">
    <w:abstractNumId w:val="8"/>
    <w:lvlOverride w:ilvl="0">
      <w:startOverride w:val="1"/>
    </w:lvlOverride>
  </w:num>
  <w:num w:numId="25">
    <w:abstractNumId w:val="7"/>
  </w:num>
  <w:num w:numId="26">
    <w:abstractNumId w:val="7"/>
  </w:num>
  <w:num w:numId="27">
    <w:abstractNumId w:val="6"/>
  </w:num>
  <w:num w:numId="28">
    <w:abstractNumId w:val="6"/>
  </w:num>
  <w:num w:numId="29">
    <w:abstractNumId w:val="5"/>
  </w:num>
  <w:num w:numId="30">
    <w:abstractNumId w:val="5"/>
  </w:num>
  <w:num w:numId="31">
    <w:abstractNumId w:val="4"/>
  </w:num>
  <w:num w:numId="32">
    <w:abstractNumId w:val="4"/>
  </w:num>
  <w:num w:numId="33">
    <w:abstractNumId w:val="3"/>
  </w:num>
  <w:num w:numId="34">
    <w:abstractNumId w:val="3"/>
    <w:lvlOverride w:ilvl="0">
      <w:startOverride w:val="1"/>
    </w:lvlOverride>
  </w:num>
  <w:num w:numId="35">
    <w:abstractNumId w:val="2"/>
  </w:num>
  <w:num w:numId="36">
    <w:abstractNumId w:val="2"/>
    <w:lvlOverride w:ilvl="0">
      <w:startOverride w:val="1"/>
    </w:lvlOverride>
  </w:num>
  <w:num w:numId="37">
    <w:abstractNumId w:val="1"/>
  </w:num>
  <w:num w:numId="38">
    <w:abstractNumId w:val="1"/>
    <w:lvlOverride w:ilvl="0">
      <w:startOverride w:val="1"/>
    </w:lvlOverride>
  </w:num>
  <w:num w:numId="39">
    <w:abstractNumId w:val="0"/>
  </w:num>
  <w:num w:numId="40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bordersDoNotSurroundHeader/>
  <w:bordersDoNotSurroundFooter/>
  <w:proofState w:spelling="clean" w:grammar="clean"/>
  <w:attachedTemplate r:id="rId1"/>
  <w:stylePaneFormatFilter w:val="3F01"/>
  <w:doNotTrackMoves/>
  <w:defaultTabStop w:val="720"/>
  <w:drawingGridHorizontalSpacing w:val="195"/>
  <w:drawingGridVerticalSpacing w:val="187"/>
  <w:noPunctuationKerning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ver Sheet Present" w:val="1"/>
    <w:docVar w:name="Fax Field Name" w:val=" "/>
    <w:docVar w:name="Fax Printer" w:val="DOCUCOM PDF DRIVER"/>
    <w:docVar w:name="Main Doc Present" w:val="1"/>
    <w:docVar w:name="Main Document Name" w:val="Document1"/>
    <w:docVar w:name="MS Fax Present" w:val="0"/>
    <w:docVar w:name="Number of recipients" w:val="0"/>
  </w:docVars>
  <w:rsids>
    <w:rsidRoot w:val="00F25C80"/>
    <w:rsid w:val="00004320"/>
    <w:rsid w:val="00044A90"/>
    <w:rsid w:val="0005029B"/>
    <w:rsid w:val="00050C35"/>
    <w:rsid w:val="00055722"/>
    <w:rsid w:val="00055BA4"/>
    <w:rsid w:val="00062079"/>
    <w:rsid w:val="00064B90"/>
    <w:rsid w:val="000702B5"/>
    <w:rsid w:val="00077DD8"/>
    <w:rsid w:val="00085FF5"/>
    <w:rsid w:val="00090099"/>
    <w:rsid w:val="000921BF"/>
    <w:rsid w:val="00096437"/>
    <w:rsid w:val="00096850"/>
    <w:rsid w:val="000C423F"/>
    <w:rsid w:val="000D62FA"/>
    <w:rsid w:val="000F0F77"/>
    <w:rsid w:val="000F3E06"/>
    <w:rsid w:val="001648FA"/>
    <w:rsid w:val="00170665"/>
    <w:rsid w:val="00186C26"/>
    <w:rsid w:val="001A1216"/>
    <w:rsid w:val="001A6FCF"/>
    <w:rsid w:val="001B36A8"/>
    <w:rsid w:val="001D50F2"/>
    <w:rsid w:val="002217A0"/>
    <w:rsid w:val="00222209"/>
    <w:rsid w:val="00236C50"/>
    <w:rsid w:val="0027571F"/>
    <w:rsid w:val="002A1ABF"/>
    <w:rsid w:val="002B27E2"/>
    <w:rsid w:val="002C1FB6"/>
    <w:rsid w:val="002E0511"/>
    <w:rsid w:val="0034601F"/>
    <w:rsid w:val="00356A29"/>
    <w:rsid w:val="00366476"/>
    <w:rsid w:val="00374ADC"/>
    <w:rsid w:val="003B753F"/>
    <w:rsid w:val="003C4DEC"/>
    <w:rsid w:val="003F7395"/>
    <w:rsid w:val="004047A3"/>
    <w:rsid w:val="00410140"/>
    <w:rsid w:val="00415E1E"/>
    <w:rsid w:val="00487C28"/>
    <w:rsid w:val="004A01BF"/>
    <w:rsid w:val="004E44F0"/>
    <w:rsid w:val="004F0001"/>
    <w:rsid w:val="004F5A67"/>
    <w:rsid w:val="00510227"/>
    <w:rsid w:val="0051562F"/>
    <w:rsid w:val="00517C19"/>
    <w:rsid w:val="0053253B"/>
    <w:rsid w:val="00550B1A"/>
    <w:rsid w:val="00552CDE"/>
    <w:rsid w:val="00565D73"/>
    <w:rsid w:val="005714F6"/>
    <w:rsid w:val="0058145C"/>
    <w:rsid w:val="005C6ECA"/>
    <w:rsid w:val="005D412E"/>
    <w:rsid w:val="005E05BE"/>
    <w:rsid w:val="005F0300"/>
    <w:rsid w:val="005F5B1D"/>
    <w:rsid w:val="005F7951"/>
    <w:rsid w:val="006029EA"/>
    <w:rsid w:val="00602D6A"/>
    <w:rsid w:val="00633D67"/>
    <w:rsid w:val="006446C8"/>
    <w:rsid w:val="00652B71"/>
    <w:rsid w:val="006549CF"/>
    <w:rsid w:val="00663BAE"/>
    <w:rsid w:val="00666005"/>
    <w:rsid w:val="006974A9"/>
    <w:rsid w:val="006B2480"/>
    <w:rsid w:val="006B294C"/>
    <w:rsid w:val="006B4C99"/>
    <w:rsid w:val="006B71B8"/>
    <w:rsid w:val="006C6DDA"/>
    <w:rsid w:val="006D4BD4"/>
    <w:rsid w:val="006D7F96"/>
    <w:rsid w:val="006F21F0"/>
    <w:rsid w:val="00710889"/>
    <w:rsid w:val="0072055F"/>
    <w:rsid w:val="00730F8F"/>
    <w:rsid w:val="00764B11"/>
    <w:rsid w:val="007F49C5"/>
    <w:rsid w:val="00810D4C"/>
    <w:rsid w:val="00817807"/>
    <w:rsid w:val="00817E8E"/>
    <w:rsid w:val="00822216"/>
    <w:rsid w:val="00824406"/>
    <w:rsid w:val="008345BA"/>
    <w:rsid w:val="00835281"/>
    <w:rsid w:val="0083548B"/>
    <w:rsid w:val="0087322B"/>
    <w:rsid w:val="008851E0"/>
    <w:rsid w:val="008879EB"/>
    <w:rsid w:val="008A0329"/>
    <w:rsid w:val="008B179B"/>
    <w:rsid w:val="008B5104"/>
    <w:rsid w:val="008C379D"/>
    <w:rsid w:val="00902044"/>
    <w:rsid w:val="00905E47"/>
    <w:rsid w:val="0090640D"/>
    <w:rsid w:val="009124FF"/>
    <w:rsid w:val="009376C9"/>
    <w:rsid w:val="00937AA4"/>
    <w:rsid w:val="00943727"/>
    <w:rsid w:val="00950E1E"/>
    <w:rsid w:val="00977FE6"/>
    <w:rsid w:val="00982530"/>
    <w:rsid w:val="009A04CC"/>
    <w:rsid w:val="009B278A"/>
    <w:rsid w:val="009B7289"/>
    <w:rsid w:val="009C6570"/>
    <w:rsid w:val="009D6305"/>
    <w:rsid w:val="009E4967"/>
    <w:rsid w:val="009F0678"/>
    <w:rsid w:val="009F429F"/>
    <w:rsid w:val="00A31C7C"/>
    <w:rsid w:val="00A5245C"/>
    <w:rsid w:val="00A800C6"/>
    <w:rsid w:val="00A9270A"/>
    <w:rsid w:val="00AD3AD9"/>
    <w:rsid w:val="00AE1ABE"/>
    <w:rsid w:val="00AE7032"/>
    <w:rsid w:val="00B22EB4"/>
    <w:rsid w:val="00B46044"/>
    <w:rsid w:val="00B46528"/>
    <w:rsid w:val="00B53E1B"/>
    <w:rsid w:val="00B94527"/>
    <w:rsid w:val="00BB4C3E"/>
    <w:rsid w:val="00BC57DA"/>
    <w:rsid w:val="00BE02D5"/>
    <w:rsid w:val="00C040D1"/>
    <w:rsid w:val="00C045B6"/>
    <w:rsid w:val="00C34D61"/>
    <w:rsid w:val="00C36EF1"/>
    <w:rsid w:val="00C60EDE"/>
    <w:rsid w:val="00C720B1"/>
    <w:rsid w:val="00C76D97"/>
    <w:rsid w:val="00C90EDA"/>
    <w:rsid w:val="00C93747"/>
    <w:rsid w:val="00CA28BE"/>
    <w:rsid w:val="00CD44E8"/>
    <w:rsid w:val="00D0350A"/>
    <w:rsid w:val="00D3277F"/>
    <w:rsid w:val="00D56BCA"/>
    <w:rsid w:val="00D800BA"/>
    <w:rsid w:val="00D8704D"/>
    <w:rsid w:val="00DB0E2B"/>
    <w:rsid w:val="00DB4BA5"/>
    <w:rsid w:val="00DB76ED"/>
    <w:rsid w:val="00DC38F6"/>
    <w:rsid w:val="00DC60FA"/>
    <w:rsid w:val="00DC7577"/>
    <w:rsid w:val="00DD410C"/>
    <w:rsid w:val="00DE3AED"/>
    <w:rsid w:val="00DE7E3C"/>
    <w:rsid w:val="00DF2133"/>
    <w:rsid w:val="00E0043D"/>
    <w:rsid w:val="00E30898"/>
    <w:rsid w:val="00E3247D"/>
    <w:rsid w:val="00E362E8"/>
    <w:rsid w:val="00E469AE"/>
    <w:rsid w:val="00E54498"/>
    <w:rsid w:val="00E63960"/>
    <w:rsid w:val="00E75F3E"/>
    <w:rsid w:val="00E80FDF"/>
    <w:rsid w:val="00E85921"/>
    <w:rsid w:val="00EA3130"/>
    <w:rsid w:val="00EC17FD"/>
    <w:rsid w:val="00EC5032"/>
    <w:rsid w:val="00EF6B10"/>
    <w:rsid w:val="00F06F72"/>
    <w:rsid w:val="00F228AC"/>
    <w:rsid w:val="00F235EA"/>
    <w:rsid w:val="00F25C80"/>
    <w:rsid w:val="00F30A68"/>
    <w:rsid w:val="00F31609"/>
    <w:rsid w:val="00F755A4"/>
    <w:rsid w:val="00F950F9"/>
    <w:rsid w:val="00FB5234"/>
    <w:rsid w:val="00FD3AF3"/>
    <w:rsid w:val="00FD5E4D"/>
    <w:rsid w:val="00FF7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80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25C80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F25C80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F25C80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F25C80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F25C80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F0"/>
    <w:rPr>
      <w:rFonts w:ascii="Arial" w:hAnsi="Arial"/>
      <w:b/>
      <w:bCs/>
      <w:spacing w:val="-5"/>
      <w:kern w:val="44"/>
      <w:sz w:val="44"/>
      <w:szCs w:val="4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F0"/>
    <w:rPr>
      <w:rFonts w:ascii="Cambria" w:eastAsia="SimSun" w:hAnsi="Cambria" w:cs="Times New Roman"/>
      <w:b/>
      <w:bCs/>
      <w:spacing w:val="-5"/>
      <w:kern w:val="0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F0"/>
    <w:rPr>
      <w:rFonts w:ascii="Arial" w:hAnsi="Arial"/>
      <w:b/>
      <w:bCs/>
      <w:spacing w:val="-5"/>
      <w:kern w:val="0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F0"/>
    <w:rPr>
      <w:rFonts w:ascii="Cambria" w:eastAsia="SimSun" w:hAnsi="Cambria" w:cs="Times New Roman"/>
      <w:b/>
      <w:bCs/>
      <w:spacing w:val="-5"/>
      <w:kern w:val="0"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F0"/>
    <w:rPr>
      <w:rFonts w:ascii="Arial" w:hAnsi="Arial"/>
      <w:b/>
      <w:bCs/>
      <w:spacing w:val="-5"/>
      <w:kern w:val="0"/>
      <w:sz w:val="28"/>
      <w:szCs w:val="28"/>
      <w:lang w:eastAsia="en-US"/>
    </w:rPr>
  </w:style>
  <w:style w:type="character" w:customStyle="1" w:styleId="Slogan">
    <w:name w:val="Slogan"/>
    <w:basedOn w:val="DefaultParagraphFont"/>
    <w:uiPriority w:val="99"/>
    <w:rsid w:val="00F25C80"/>
    <w:rPr>
      <w:rFonts w:ascii="Arial Black" w:hAnsi="Arial Black" w:cs="Times New Roman"/>
      <w:color w:val="FFFFFF"/>
      <w:spacing w:val="-10"/>
      <w:position w:val="0"/>
      <w:sz w:val="19"/>
      <w:bdr w:val="none" w:sz="0" w:space="0" w:color="auto" w:frame="1"/>
      <w:shd w:val="solid" w:color="auto" w:fill="auto"/>
    </w:rPr>
  </w:style>
  <w:style w:type="paragraph" w:customStyle="1" w:styleId="ReturnAddress">
    <w:name w:val="Return Address"/>
    <w:basedOn w:val="Normal"/>
    <w:uiPriority w:val="99"/>
    <w:rsid w:val="00F25C80"/>
    <w:pPr>
      <w:keepLines/>
      <w:spacing w:line="200" w:lineRule="atLeast"/>
      <w:ind w:left="0"/>
    </w:pPr>
    <w:rPr>
      <w:spacing w:val="-2"/>
      <w:sz w:val="16"/>
    </w:rPr>
  </w:style>
  <w:style w:type="paragraph" w:customStyle="1" w:styleId="DocumentLabel">
    <w:name w:val="Document Label"/>
    <w:basedOn w:val="Normal"/>
    <w:uiPriority w:val="99"/>
    <w:rsid w:val="00F25C80"/>
    <w:pPr>
      <w:keepNext/>
      <w:keepLines/>
      <w:spacing w:before="400" w:after="120" w:line="240" w:lineRule="atLeast"/>
      <w:ind w:left="0"/>
    </w:pPr>
    <w:rPr>
      <w:rFonts w:ascii="Arial Black" w:hAnsi="Arial Black"/>
      <w:spacing w:val="-100"/>
      <w:kern w:val="28"/>
      <w:sz w:val="108"/>
    </w:rPr>
  </w:style>
  <w:style w:type="paragraph" w:customStyle="1" w:styleId="CompanyName">
    <w:name w:val="Company Name"/>
    <w:basedOn w:val="Normal"/>
    <w:uiPriority w:val="99"/>
    <w:rsid w:val="00F25C80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MessageHeaderFirst">
    <w:name w:val="Message Header First"/>
    <w:basedOn w:val="MessageHeader"/>
    <w:next w:val="MessageHeader"/>
    <w:uiPriority w:val="99"/>
    <w:rsid w:val="00F25C80"/>
  </w:style>
  <w:style w:type="paragraph" w:styleId="MessageHeader">
    <w:name w:val="Message Header"/>
    <w:basedOn w:val="BodyText"/>
    <w:link w:val="MessageHeaderChar"/>
    <w:uiPriority w:val="99"/>
    <w:rsid w:val="00F25C80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201F0"/>
    <w:rPr>
      <w:rFonts w:ascii="Cambria" w:eastAsia="SimSun" w:hAnsi="Cambria" w:cs="Times New Roman"/>
      <w:spacing w:val="-5"/>
      <w:kern w:val="0"/>
      <w:sz w:val="24"/>
      <w:szCs w:val="24"/>
      <w:shd w:val="pct20" w:color="auto" w:fill="auto"/>
      <w:lang w:eastAsia="en-US"/>
    </w:rPr>
  </w:style>
  <w:style w:type="character" w:customStyle="1" w:styleId="MessageHeaderLabel">
    <w:name w:val="Message Header Label"/>
    <w:uiPriority w:val="99"/>
    <w:rsid w:val="00F25C80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uiPriority w:val="99"/>
    <w:rsid w:val="00F25C80"/>
    <w:pPr>
      <w:pBdr>
        <w:bottom w:val="single" w:sz="6" w:space="19" w:color="auto"/>
      </w:pBdr>
      <w:tabs>
        <w:tab w:val="clear" w:pos="720"/>
        <w:tab w:val="clear" w:pos="4320"/>
        <w:tab w:val="clear" w:pos="5040"/>
        <w:tab w:val="clear" w:pos="8640"/>
        <w:tab w:val="left" w:pos="2102"/>
        <w:tab w:val="left" w:pos="3773"/>
        <w:tab w:val="left" w:pos="5875"/>
        <w:tab w:val="left" w:pos="7675"/>
      </w:tabs>
      <w:spacing w:before="120" w:after="120"/>
      <w:ind w:left="835" w:firstLine="0"/>
    </w:pPr>
  </w:style>
  <w:style w:type="paragraph" w:styleId="BodyText">
    <w:name w:val="Body Text"/>
    <w:basedOn w:val="Normal"/>
    <w:link w:val="BodyTextChar"/>
    <w:uiPriority w:val="99"/>
    <w:rsid w:val="00F25C80"/>
    <w:pPr>
      <w:spacing w:after="220" w:line="180" w:lineRule="atLeas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1F0"/>
    <w:rPr>
      <w:rFonts w:ascii="Arial" w:hAnsi="Arial"/>
      <w:spacing w:val="-5"/>
      <w:kern w:val="0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F25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1F0"/>
    <w:rPr>
      <w:rFonts w:ascii="Arial" w:hAnsi="Arial"/>
      <w:spacing w:val="-5"/>
      <w:kern w:val="0"/>
      <w:sz w:val="0"/>
      <w:szCs w:val="0"/>
      <w:lang w:eastAsia="en-US"/>
    </w:rPr>
  </w:style>
  <w:style w:type="character" w:styleId="Emphasis">
    <w:name w:val="Emphasis"/>
    <w:basedOn w:val="DefaultParagraphFont"/>
    <w:uiPriority w:val="99"/>
    <w:qFormat/>
    <w:rsid w:val="00F25C80"/>
    <w:rPr>
      <w:rFonts w:ascii="Arial Black" w:hAnsi="Arial Black" w:cs="Times New Roman"/>
      <w:sz w:val="18"/>
    </w:rPr>
  </w:style>
  <w:style w:type="paragraph" w:styleId="NormalIndent">
    <w:name w:val="Normal Indent"/>
    <w:basedOn w:val="Normal"/>
    <w:uiPriority w:val="99"/>
    <w:rsid w:val="00F25C80"/>
    <w:pPr>
      <w:ind w:left="1555"/>
    </w:pPr>
  </w:style>
  <w:style w:type="paragraph" w:styleId="List">
    <w:name w:val="List"/>
    <w:basedOn w:val="Normal"/>
    <w:uiPriority w:val="99"/>
    <w:rsid w:val="00F25C80"/>
    <w:pPr>
      <w:ind w:left="1195" w:hanging="360"/>
    </w:pPr>
  </w:style>
  <w:style w:type="paragraph" w:styleId="ListBullet">
    <w:name w:val="List Bullet"/>
    <w:basedOn w:val="Normal"/>
    <w:autoRedefine/>
    <w:uiPriority w:val="99"/>
    <w:rsid w:val="00F25C80"/>
    <w:pPr>
      <w:numPr>
        <w:numId w:val="11"/>
      </w:numPr>
      <w:ind w:left="1195"/>
    </w:pPr>
  </w:style>
  <w:style w:type="paragraph" w:styleId="ListNumber">
    <w:name w:val="List Number"/>
    <w:basedOn w:val="Normal"/>
    <w:uiPriority w:val="99"/>
    <w:rsid w:val="00F25C80"/>
    <w:pPr>
      <w:numPr>
        <w:numId w:val="13"/>
      </w:numPr>
      <w:tabs>
        <w:tab w:val="clear" w:pos="720"/>
        <w:tab w:val="num" w:pos="360"/>
      </w:tabs>
      <w:ind w:left="1195"/>
    </w:pPr>
  </w:style>
  <w:style w:type="paragraph" w:styleId="List2">
    <w:name w:val="List 2"/>
    <w:basedOn w:val="Normal"/>
    <w:uiPriority w:val="99"/>
    <w:rsid w:val="00F25C80"/>
    <w:pPr>
      <w:ind w:left="1555" w:hanging="360"/>
    </w:pPr>
  </w:style>
  <w:style w:type="paragraph" w:styleId="List3">
    <w:name w:val="List 3"/>
    <w:basedOn w:val="Normal"/>
    <w:uiPriority w:val="99"/>
    <w:rsid w:val="00F25C80"/>
    <w:pPr>
      <w:ind w:left="1915" w:hanging="360"/>
    </w:pPr>
  </w:style>
  <w:style w:type="paragraph" w:styleId="List4">
    <w:name w:val="List 4"/>
    <w:basedOn w:val="Normal"/>
    <w:uiPriority w:val="99"/>
    <w:rsid w:val="00F25C80"/>
    <w:pPr>
      <w:ind w:left="2275" w:hanging="360"/>
    </w:pPr>
  </w:style>
  <w:style w:type="paragraph" w:styleId="List5">
    <w:name w:val="List 5"/>
    <w:basedOn w:val="Normal"/>
    <w:uiPriority w:val="99"/>
    <w:rsid w:val="00F25C80"/>
    <w:pPr>
      <w:ind w:left="2635" w:hanging="360"/>
    </w:pPr>
  </w:style>
  <w:style w:type="paragraph" w:styleId="ListBullet2">
    <w:name w:val="List Bullet 2"/>
    <w:basedOn w:val="Normal"/>
    <w:autoRedefine/>
    <w:uiPriority w:val="99"/>
    <w:rsid w:val="00F25C80"/>
    <w:pPr>
      <w:numPr>
        <w:numId w:val="15"/>
      </w:numPr>
      <w:tabs>
        <w:tab w:val="clear" w:pos="1440"/>
        <w:tab w:val="num" w:pos="720"/>
      </w:tabs>
      <w:ind w:left="1555"/>
    </w:pPr>
  </w:style>
  <w:style w:type="paragraph" w:styleId="ListBullet3">
    <w:name w:val="List Bullet 3"/>
    <w:basedOn w:val="Normal"/>
    <w:autoRedefine/>
    <w:uiPriority w:val="99"/>
    <w:rsid w:val="00F25C80"/>
    <w:pPr>
      <w:numPr>
        <w:numId w:val="17"/>
      </w:numPr>
      <w:tabs>
        <w:tab w:val="clear" w:pos="720"/>
        <w:tab w:val="num" w:pos="1080"/>
      </w:tabs>
      <w:ind w:left="1915"/>
    </w:pPr>
  </w:style>
  <w:style w:type="paragraph" w:styleId="ListBullet4">
    <w:name w:val="List Bullet 4"/>
    <w:basedOn w:val="Normal"/>
    <w:autoRedefine/>
    <w:uiPriority w:val="99"/>
    <w:rsid w:val="00F25C80"/>
    <w:pPr>
      <w:numPr>
        <w:numId w:val="19"/>
      </w:numPr>
      <w:ind w:left="2275"/>
    </w:pPr>
  </w:style>
  <w:style w:type="paragraph" w:styleId="ListBullet5">
    <w:name w:val="List Bullet 5"/>
    <w:basedOn w:val="Normal"/>
    <w:autoRedefine/>
    <w:uiPriority w:val="99"/>
    <w:rsid w:val="00F25C80"/>
    <w:pPr>
      <w:tabs>
        <w:tab w:val="num" w:pos="1800"/>
      </w:tabs>
      <w:ind w:left="2635" w:hanging="360"/>
    </w:pPr>
  </w:style>
  <w:style w:type="paragraph" w:styleId="ListNumber2">
    <w:name w:val="List Number 2"/>
    <w:basedOn w:val="Normal"/>
    <w:uiPriority w:val="99"/>
    <w:rsid w:val="00F25C80"/>
    <w:pPr>
      <w:numPr>
        <w:numId w:val="23"/>
      </w:numPr>
      <w:tabs>
        <w:tab w:val="clear" w:pos="360"/>
        <w:tab w:val="num" w:pos="720"/>
      </w:tabs>
      <w:ind w:left="1555"/>
    </w:pPr>
  </w:style>
  <w:style w:type="paragraph" w:styleId="ListNumber3">
    <w:name w:val="List Number 3"/>
    <w:basedOn w:val="Normal"/>
    <w:uiPriority w:val="99"/>
    <w:rsid w:val="00F25C80"/>
    <w:pPr>
      <w:tabs>
        <w:tab w:val="num" w:pos="1080"/>
      </w:tabs>
      <w:ind w:left="1915" w:hanging="360"/>
    </w:pPr>
  </w:style>
  <w:style w:type="paragraph" w:styleId="ListNumber4">
    <w:name w:val="List Number 4"/>
    <w:basedOn w:val="Normal"/>
    <w:uiPriority w:val="99"/>
    <w:rsid w:val="00F25C80"/>
    <w:pPr>
      <w:numPr>
        <w:numId w:val="27"/>
      </w:numPr>
      <w:tabs>
        <w:tab w:val="clear" w:pos="1080"/>
        <w:tab w:val="num" w:pos="1440"/>
      </w:tabs>
      <w:ind w:left="2275"/>
    </w:pPr>
  </w:style>
  <w:style w:type="paragraph" w:styleId="ListNumber5">
    <w:name w:val="List Number 5"/>
    <w:basedOn w:val="Normal"/>
    <w:uiPriority w:val="99"/>
    <w:rsid w:val="00F25C80"/>
    <w:pPr>
      <w:tabs>
        <w:tab w:val="num" w:pos="1800"/>
      </w:tabs>
      <w:ind w:left="2635" w:hanging="360"/>
    </w:pPr>
  </w:style>
  <w:style w:type="paragraph" w:styleId="ListContinue">
    <w:name w:val="List Continue"/>
    <w:basedOn w:val="Normal"/>
    <w:uiPriority w:val="99"/>
    <w:rsid w:val="00F25C80"/>
    <w:pPr>
      <w:spacing w:after="120"/>
      <w:ind w:left="1195"/>
    </w:pPr>
  </w:style>
  <w:style w:type="paragraph" w:styleId="ListContinue2">
    <w:name w:val="List Continue 2"/>
    <w:basedOn w:val="Normal"/>
    <w:uiPriority w:val="99"/>
    <w:rsid w:val="00F25C80"/>
    <w:pPr>
      <w:spacing w:after="120"/>
      <w:ind w:left="1555"/>
    </w:pPr>
  </w:style>
  <w:style w:type="paragraph" w:styleId="ListContinue3">
    <w:name w:val="List Continue 3"/>
    <w:basedOn w:val="Normal"/>
    <w:uiPriority w:val="99"/>
    <w:rsid w:val="00F25C80"/>
    <w:pPr>
      <w:spacing w:after="120"/>
      <w:ind w:left="1915"/>
    </w:pPr>
  </w:style>
  <w:style w:type="paragraph" w:styleId="ListContinue4">
    <w:name w:val="List Continue 4"/>
    <w:basedOn w:val="Normal"/>
    <w:uiPriority w:val="99"/>
    <w:rsid w:val="00F25C80"/>
    <w:pPr>
      <w:spacing w:after="120"/>
      <w:ind w:left="2275"/>
    </w:pPr>
  </w:style>
  <w:style w:type="paragraph" w:styleId="ListContinue5">
    <w:name w:val="List Continue 5"/>
    <w:basedOn w:val="Normal"/>
    <w:uiPriority w:val="99"/>
    <w:rsid w:val="00F25C80"/>
    <w:pPr>
      <w:spacing w:after="120"/>
      <w:ind w:left="2635"/>
    </w:pPr>
  </w:style>
  <w:style w:type="paragraph" w:customStyle="1" w:styleId="HeaderBase">
    <w:name w:val="Header Base"/>
    <w:basedOn w:val="BodyText"/>
    <w:uiPriority w:val="99"/>
    <w:rsid w:val="00F25C80"/>
    <w:pPr>
      <w:keepLines/>
      <w:tabs>
        <w:tab w:val="center" w:pos="4320"/>
        <w:tab w:val="right" w:pos="8640"/>
      </w:tabs>
      <w:spacing w:after="0"/>
    </w:pPr>
  </w:style>
  <w:style w:type="paragraph" w:customStyle="1" w:styleId="HeadingBase">
    <w:name w:val="Heading Base"/>
    <w:basedOn w:val="BodyText"/>
    <w:next w:val="BodyText"/>
    <w:uiPriority w:val="99"/>
    <w:rsid w:val="00F25C80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customStyle="1" w:styleId="SignatureName">
    <w:name w:val="Signature Name"/>
    <w:basedOn w:val="Normal"/>
    <w:next w:val="Normal"/>
    <w:uiPriority w:val="99"/>
    <w:rsid w:val="00F25C80"/>
    <w:pPr>
      <w:keepNext/>
      <w:keepLines/>
      <w:spacing w:before="660" w:line="180" w:lineRule="atLeast"/>
      <w:jc w:val="both"/>
    </w:pPr>
  </w:style>
  <w:style w:type="character" w:styleId="PageNumber">
    <w:name w:val="page number"/>
    <w:basedOn w:val="DefaultParagraphFont"/>
    <w:uiPriority w:val="99"/>
    <w:rsid w:val="00F25C80"/>
    <w:rPr>
      <w:rFonts w:cs="Times New Roman"/>
      <w:sz w:val="18"/>
    </w:rPr>
  </w:style>
  <w:style w:type="character" w:customStyle="1" w:styleId="Checkbox">
    <w:name w:val="Checkbox"/>
    <w:uiPriority w:val="99"/>
    <w:rsid w:val="00F25C80"/>
    <w:rPr>
      <w:rFonts w:ascii="Times New Roman" w:hAnsi="Times New Roman"/>
      <w:sz w:val="22"/>
    </w:rPr>
  </w:style>
  <w:style w:type="paragraph" w:styleId="Footer">
    <w:name w:val="footer"/>
    <w:basedOn w:val="HeaderBase"/>
    <w:link w:val="FooterChar"/>
    <w:uiPriority w:val="99"/>
    <w:rsid w:val="00F25C80"/>
    <w:pPr>
      <w:spacing w:before="60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201F0"/>
    <w:rPr>
      <w:rFonts w:ascii="Arial" w:hAnsi="Arial"/>
      <w:spacing w:val="-5"/>
      <w:kern w:val="0"/>
      <w:sz w:val="18"/>
      <w:szCs w:val="18"/>
      <w:lang w:eastAsia="en-US"/>
    </w:rPr>
  </w:style>
  <w:style w:type="paragraph" w:styleId="Header">
    <w:name w:val="header"/>
    <w:basedOn w:val="HeaderBase"/>
    <w:link w:val="HeaderChar"/>
    <w:uiPriority w:val="99"/>
    <w:rsid w:val="00F25C80"/>
    <w:pPr>
      <w:spacing w:after="60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1F0"/>
    <w:rPr>
      <w:rFonts w:ascii="Arial" w:hAnsi="Arial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Fax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Fax Wizard.wiz</Template>
  <TotalTime>23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 Wizard</dc:title>
  <dc:subject/>
  <dc:creator/>
  <cp:keywords/>
  <dc:description/>
  <cp:lastModifiedBy/>
  <cp:revision>15</cp:revision>
  <cp:lastPrinted>2000-09-15T03:31:00Z</cp:lastPrinted>
  <dcterms:created xsi:type="dcterms:W3CDTF">2011-05-19T08:07:00Z</dcterms:created>
  <dcterms:modified xsi:type="dcterms:W3CDTF">2012-07-04T17:01:00Z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